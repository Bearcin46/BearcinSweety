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EB1C" w14:textId="17397455" w:rsidR="006F4273" w:rsidRDefault="006F4273">
      <w:pPr>
        <w:pStyle w:val="ContactInfo"/>
      </w:pPr>
      <w:r>
        <w:t>Lorong perai utama</w:t>
      </w:r>
      <w:r w:rsidR="005B639B">
        <w:t xml:space="preserve"> 4</w:t>
      </w:r>
      <w:r>
        <w:t xml:space="preserve">, </w:t>
      </w:r>
    </w:p>
    <w:p w14:paraId="4B4DE695" w14:textId="4300528C" w:rsidR="00EA1344" w:rsidRDefault="00000000">
      <w:pPr>
        <w:pStyle w:val="ContactInfo"/>
      </w:pPr>
      <w:sdt>
        <w:sdtPr>
          <w:rPr>
            <w:color w:val="auto"/>
          </w:rPr>
          <w:alias w:val="Category"/>
          <w:tag w:val=""/>
          <w:id w:val="1543715586"/>
          <w:placeholder>
            <w:docPart w:val="ECDC19A6976241BEA14A9FBEA794057D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6F4273" w:rsidRPr="006F4273">
            <w:rPr>
              <w:color w:val="auto"/>
            </w:rPr>
            <w:t xml:space="preserve">Taman perai utama </w:t>
          </w:r>
          <w:r w:rsidR="006F4273">
            <w:rPr>
              <w:color w:val="auto"/>
            </w:rPr>
            <w:t>-</w:t>
          </w:r>
          <w:r w:rsidR="006F4273" w:rsidRPr="006F4273">
            <w:rPr>
              <w:color w:val="auto"/>
            </w:rPr>
            <w:t>13600</w:t>
          </w:r>
        </w:sdtContent>
      </w:sdt>
    </w:p>
    <w:p w14:paraId="6B293B93" w14:textId="1BBA21D0" w:rsidR="00EA1344" w:rsidRDefault="00000000" w:rsidP="00CA07E1">
      <w:pPr>
        <w:pStyle w:val="ContactInfo"/>
      </w:pPr>
      <w:sdt>
        <w:sdtPr>
          <w:alias w:val="Telephone"/>
          <w:tag w:val="Telephone"/>
          <w:id w:val="599758962"/>
          <w:placeholder>
            <w:docPart w:val="EC381F2EEE574669B9709634F3E8ABB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6F4273">
            <w:t>0166050498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DCAC33AE35694CEC8072B119EDFD43EB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27DF74CF" w14:textId="67F81F3F" w:rsidR="00EA1344" w:rsidRDefault="00FA0776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imsweety33@gmail.com</w:t>
          </w:r>
        </w:p>
      </w:sdtContent>
    </w:sdt>
    <w:p w14:paraId="4290ED29" w14:textId="52D3F9A4" w:rsidR="00EA1344" w:rsidRDefault="00000000">
      <w:pPr>
        <w:pStyle w:val="Name"/>
      </w:pPr>
      <w:sdt>
        <w:sdtPr>
          <w:alias w:val="Your Name"/>
          <w:tag w:val=""/>
          <w:id w:val="1197042864"/>
          <w:placeholder>
            <w:docPart w:val="55881151A53A403B9143805637B157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A0776">
            <w:t>Bearcin Sweety. a</w:t>
          </w:r>
        </w:sdtContent>
      </w:sdt>
    </w:p>
    <w:tbl>
      <w:tblPr>
        <w:tblStyle w:val="ResumeTable"/>
        <w:tblW w:w="5160" w:type="pct"/>
        <w:tblLook w:val="04A0" w:firstRow="1" w:lastRow="0" w:firstColumn="1" w:lastColumn="0" w:noHBand="0" w:noVBand="1"/>
        <w:tblDescription w:val="Resume"/>
      </w:tblPr>
      <w:tblGrid>
        <w:gridCol w:w="1835"/>
        <w:gridCol w:w="487"/>
        <w:gridCol w:w="8081"/>
      </w:tblGrid>
      <w:tr w:rsidR="00EA1344" w14:paraId="17BB281E" w14:textId="77777777" w:rsidTr="0082548C">
        <w:trPr>
          <w:trHeight w:val="671"/>
        </w:trPr>
        <w:tc>
          <w:tcPr>
            <w:tcW w:w="1835" w:type="dxa"/>
          </w:tcPr>
          <w:p w14:paraId="4CE70E11" w14:textId="77777777" w:rsidR="00EA1344" w:rsidRDefault="00FA0776">
            <w:pPr>
              <w:pStyle w:val="Heading1"/>
            </w:pPr>
            <w:r>
              <w:t>Objective</w:t>
            </w:r>
          </w:p>
        </w:tc>
        <w:tc>
          <w:tcPr>
            <w:tcW w:w="487" w:type="dxa"/>
          </w:tcPr>
          <w:p w14:paraId="571389A7" w14:textId="77777777" w:rsidR="00EA1344" w:rsidRDefault="00EA1344"/>
        </w:tc>
        <w:tc>
          <w:tcPr>
            <w:tcW w:w="8081" w:type="dxa"/>
          </w:tcPr>
          <w:p w14:paraId="23949F97" w14:textId="51855923" w:rsidR="00EA1344" w:rsidRDefault="00EE263C">
            <w:pPr>
              <w:pStyle w:val="ResumeText"/>
            </w:pPr>
            <w:r>
              <w:t xml:space="preserve">Critical thinker with an instinct for </w:t>
            </w:r>
            <w:r w:rsidR="002223B3">
              <w:t>design who plans to use these qualities in a front-end developer role</w:t>
            </w:r>
            <w:r w:rsidR="002509FC">
              <w:t xml:space="preserve"> that allows me </w:t>
            </w:r>
            <w:r w:rsidR="00D25184">
              <w:t>to further develop my skills</w:t>
            </w:r>
          </w:p>
        </w:tc>
      </w:tr>
      <w:tr w:rsidR="00EA1344" w14:paraId="4BCF7E94" w14:textId="77777777" w:rsidTr="0082548C">
        <w:trPr>
          <w:trHeight w:val="2337"/>
        </w:trPr>
        <w:tc>
          <w:tcPr>
            <w:tcW w:w="1835" w:type="dxa"/>
          </w:tcPr>
          <w:p w14:paraId="01FECC96" w14:textId="77777777" w:rsidR="00EA1344" w:rsidRDefault="00FA0776">
            <w:pPr>
              <w:pStyle w:val="Heading1"/>
            </w:pPr>
            <w:r>
              <w:t>Skills &amp; Abilities</w:t>
            </w:r>
          </w:p>
        </w:tc>
        <w:tc>
          <w:tcPr>
            <w:tcW w:w="487" w:type="dxa"/>
          </w:tcPr>
          <w:p w14:paraId="26FB471F" w14:textId="77777777" w:rsidR="00EA1344" w:rsidRDefault="00EA1344"/>
        </w:tc>
        <w:tc>
          <w:tcPr>
            <w:tcW w:w="8081" w:type="dxa"/>
          </w:tcPr>
          <w:p w14:paraId="571447AF" w14:textId="14C80212" w:rsidR="00EA1344" w:rsidRDefault="00071E23" w:rsidP="00B05C92">
            <w:pPr>
              <w:pStyle w:val="ResumeText"/>
              <w:numPr>
                <w:ilvl w:val="0"/>
                <w:numId w:val="3"/>
              </w:numPr>
            </w:pPr>
            <w:r>
              <w:t>Building websites using HTML,</w:t>
            </w:r>
            <w:r w:rsidR="00271282">
              <w:t xml:space="preserve"> </w:t>
            </w:r>
            <w:r>
              <w:t>CSS,</w:t>
            </w:r>
            <w:r w:rsidR="00271282">
              <w:t xml:space="preserve"> JAVASCRIPT.</w:t>
            </w:r>
          </w:p>
          <w:p w14:paraId="0FE3A9DE" w14:textId="3E81AA4E" w:rsidR="00F07955" w:rsidRDefault="00F07955" w:rsidP="00B05C92">
            <w:pPr>
              <w:pStyle w:val="ResumeText"/>
              <w:numPr>
                <w:ilvl w:val="0"/>
                <w:numId w:val="3"/>
              </w:numPr>
            </w:pPr>
            <w:r>
              <w:t xml:space="preserve">Good knowledge of </w:t>
            </w:r>
            <w:r w:rsidR="00C56721">
              <w:t>UI and UX designing</w:t>
            </w:r>
            <w:r w:rsidR="005B639B">
              <w:t xml:space="preserve"> and converting it to code</w:t>
            </w:r>
            <w:r w:rsidR="00C56721">
              <w:t>.</w:t>
            </w:r>
          </w:p>
          <w:p w14:paraId="169F3E0A" w14:textId="5FB33C8B" w:rsidR="00271282" w:rsidRDefault="006B252E" w:rsidP="00B05C92">
            <w:pPr>
              <w:pStyle w:val="ResumeText"/>
              <w:numPr>
                <w:ilvl w:val="0"/>
                <w:numId w:val="3"/>
              </w:numPr>
            </w:pPr>
            <w:r>
              <w:t>Team</w:t>
            </w:r>
            <w:r w:rsidR="00332953">
              <w:t xml:space="preserve"> </w:t>
            </w:r>
            <w:r>
              <w:t>worker</w:t>
            </w:r>
            <w:r w:rsidR="00737E7D">
              <w:t xml:space="preserve"> and a learner</w:t>
            </w:r>
            <w:r w:rsidR="007D446D">
              <w:t>.</w:t>
            </w:r>
          </w:p>
          <w:p w14:paraId="2CBDA2A1" w14:textId="345E79E0" w:rsidR="006B252E" w:rsidRDefault="00737E7D" w:rsidP="00B05C92">
            <w:pPr>
              <w:pStyle w:val="ResumeText"/>
              <w:numPr>
                <w:ilvl w:val="0"/>
                <w:numId w:val="3"/>
              </w:numPr>
            </w:pPr>
            <w:r>
              <w:t>Detail oriented person, and c</w:t>
            </w:r>
            <w:r w:rsidR="00C66339">
              <w:t>an undertake any duties assigned time to time.</w:t>
            </w:r>
          </w:p>
          <w:p w14:paraId="0865FE0A" w14:textId="4201D8A4" w:rsidR="00C66339" w:rsidRDefault="00692020" w:rsidP="00B05C92">
            <w:pPr>
              <w:pStyle w:val="ResumeText"/>
              <w:numPr>
                <w:ilvl w:val="0"/>
                <w:numId w:val="3"/>
              </w:numPr>
            </w:pPr>
            <w:r>
              <w:t xml:space="preserve">Self </w:t>
            </w:r>
            <w:r w:rsidR="00332953">
              <w:t>-</w:t>
            </w:r>
            <w:r>
              <w:t xml:space="preserve">motivated person with </w:t>
            </w:r>
            <w:r w:rsidR="005C2F6F">
              <w:t>good organizational and managemen</w:t>
            </w:r>
            <w:r w:rsidR="003408CF">
              <w:t>t skills.</w:t>
            </w:r>
          </w:p>
        </w:tc>
      </w:tr>
      <w:tr w:rsidR="00EA1344" w14:paraId="64A1A0A3" w14:textId="77777777" w:rsidTr="0082548C">
        <w:trPr>
          <w:trHeight w:val="2896"/>
        </w:trPr>
        <w:tc>
          <w:tcPr>
            <w:tcW w:w="1835" w:type="dxa"/>
          </w:tcPr>
          <w:p w14:paraId="7237CF66" w14:textId="6EB37247" w:rsidR="00EA1344" w:rsidRDefault="00640507">
            <w:pPr>
              <w:pStyle w:val="Heading1"/>
            </w:pPr>
            <w:r>
              <w:t>key-projects</w:t>
            </w:r>
          </w:p>
        </w:tc>
        <w:tc>
          <w:tcPr>
            <w:tcW w:w="487" w:type="dxa"/>
          </w:tcPr>
          <w:p w14:paraId="621C81E0" w14:textId="77777777" w:rsidR="00EA1344" w:rsidRDefault="00EA1344"/>
        </w:tc>
        <w:tc>
          <w:tcPr>
            <w:tcW w:w="8081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20F4FD60F9444A6CAD468EC557B52720"/>
                  </w:placeholder>
                  <w15:color w:val="C0C0C0"/>
                  <w15:repeatingSectionItem/>
                </w:sdtPr>
                <w:sdtContent>
                  <w:p w14:paraId="7AAF5818" w14:textId="36D41553" w:rsidR="00EA1344" w:rsidRDefault="00611F67">
                    <w:pPr>
                      <w:pStyle w:val="Heading2"/>
                    </w:pPr>
                    <w:r>
                      <w:t>WEBSITE FOR SCHOOL</w:t>
                    </w:r>
                    <w:r w:rsidR="005B639B">
                      <w:t xml:space="preserve"> </w:t>
                    </w:r>
                  </w:p>
                  <w:p w14:paraId="33D39C3C" w14:textId="3672B52B" w:rsidR="00EA1344" w:rsidRDefault="00473B78">
                    <w:pPr>
                      <w:pStyle w:val="ResumeText"/>
                    </w:pPr>
                    <w:r>
                      <w:t>(</w:t>
                    </w:r>
                    <w:r w:rsidR="0092628A">
                      <w:t>U</w:t>
                    </w:r>
                    <w:r>
                      <w:t>sing HTML5,</w:t>
                    </w:r>
                    <w:r w:rsidR="0092628A">
                      <w:t xml:space="preserve"> </w:t>
                    </w:r>
                    <w:r>
                      <w:t>CSS,</w:t>
                    </w:r>
                    <w:r w:rsidR="0092628A">
                      <w:t xml:space="preserve"> JAVASCRIPT and JQ</w:t>
                    </w:r>
                    <w:r w:rsidR="005B639B">
                      <w:t>UERY</w:t>
                    </w:r>
                    <w:r w:rsidR="0092628A">
                      <w:t>)</w:t>
                    </w:r>
                  </w:p>
                  <w:p w14:paraId="581D8C07" w14:textId="3BBA6D2B" w:rsidR="00EA1344" w:rsidRDefault="00E00148">
                    <w:r>
                      <w:t>I created this website for the school. It includes basic details about school, admission, facilities, career and contact info</w:t>
                    </w:r>
                    <w:r w:rsidR="00737E7D">
                      <w:t>rmation.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20F4FD60F9444A6CAD468EC557B52720"/>
                  </w:placeholder>
                  <w15:color w:val="C0C0C0"/>
                  <w15:repeatingSectionItem/>
                </w:sdtPr>
                <w:sdtContent>
                  <w:p w14:paraId="0091C768" w14:textId="5BB310FB" w:rsidR="00EA1344" w:rsidRDefault="00A55485">
                    <w:pPr>
                      <w:pStyle w:val="Heading2"/>
                    </w:pPr>
                    <w:r>
                      <w:t>taco shop</w:t>
                    </w:r>
                    <w:r w:rsidR="005B639B">
                      <w:t xml:space="preserve"> WEBSITE</w:t>
                    </w:r>
                  </w:p>
                  <w:p w14:paraId="739B929B" w14:textId="6D7A78C9" w:rsidR="00EA1344" w:rsidRDefault="005B639B">
                    <w:pPr>
                      <w:pStyle w:val="ResumeText"/>
                    </w:pPr>
                    <w:r>
                      <w:t>(Using HTML5, CS</w:t>
                    </w:r>
                    <w:r w:rsidR="00E00148">
                      <w:t>S</w:t>
                    </w:r>
                    <w:r>
                      <w:t>)</w:t>
                    </w:r>
                  </w:p>
                  <w:p w14:paraId="32543C7F" w14:textId="67740112" w:rsidR="00EA1344" w:rsidRDefault="00E00148">
                    <w:r>
                      <w:t xml:space="preserve">In this project I used the above technology to create a </w:t>
                    </w:r>
                    <w:r w:rsidR="00A55485">
                      <w:t>website for taco shop which includes menu items, working hours, contact info</w:t>
                    </w:r>
                    <w:r w:rsidR="00737E7D">
                      <w:t>rmation</w:t>
                    </w:r>
                    <w:r w:rsidR="00A55485">
                      <w:t>.</w:t>
                    </w:r>
                  </w:p>
                </w:sdtContent>
              </w:sdt>
            </w:sdtContent>
          </w:sdt>
        </w:tc>
      </w:tr>
      <w:tr w:rsidR="00EA1344" w14:paraId="259F182E" w14:textId="77777777" w:rsidTr="0082548C">
        <w:trPr>
          <w:trHeight w:val="1131"/>
        </w:trPr>
        <w:tc>
          <w:tcPr>
            <w:tcW w:w="1835" w:type="dxa"/>
          </w:tcPr>
          <w:p w14:paraId="279C7884" w14:textId="77777777" w:rsidR="00EA1344" w:rsidRDefault="00FA0776">
            <w:pPr>
              <w:pStyle w:val="Heading1"/>
            </w:pPr>
            <w:r>
              <w:t>Education</w:t>
            </w:r>
          </w:p>
        </w:tc>
        <w:tc>
          <w:tcPr>
            <w:tcW w:w="487" w:type="dxa"/>
          </w:tcPr>
          <w:p w14:paraId="38C817A0" w14:textId="77777777" w:rsidR="00EA1344" w:rsidRDefault="00EA1344"/>
        </w:tc>
        <w:tc>
          <w:tcPr>
            <w:tcW w:w="8081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20F4FD60F9444A6CAD468EC557B52720"/>
                  </w:placeholder>
                  <w15:repeatingSectionItem/>
                </w:sdtPr>
                <w:sdtContent>
                  <w:p w14:paraId="6F3F2D63" w14:textId="609A549D" w:rsidR="00EA1344" w:rsidRDefault="00310878">
                    <w:pPr>
                      <w:pStyle w:val="Heading2"/>
                    </w:pPr>
                    <w:r>
                      <w:t>st.</w:t>
                    </w:r>
                    <w:r w:rsidR="00681659">
                      <w:t xml:space="preserve"> </w:t>
                    </w:r>
                    <w:r>
                      <w:t>mother theresa engineering college</w:t>
                    </w:r>
                    <w:r w:rsidR="00405393">
                      <w:t>,</w:t>
                    </w:r>
                    <w:r w:rsidR="00EC7C6A">
                      <w:t xml:space="preserve"> </w:t>
                    </w:r>
                    <w:r w:rsidR="00405393">
                      <w:t>tuticorin,</w:t>
                    </w:r>
                    <w:r w:rsidR="00EC7C6A">
                      <w:t xml:space="preserve"> </w:t>
                    </w:r>
                    <w:r w:rsidR="00405393">
                      <w:t>tamilnadu,</w:t>
                    </w:r>
                    <w:r w:rsidR="00EC7C6A">
                      <w:t xml:space="preserve"> </w:t>
                    </w:r>
                    <w:r w:rsidR="00405393">
                      <w:t>india.</w:t>
                    </w:r>
                  </w:p>
                  <w:p w14:paraId="65BD2E1E" w14:textId="256D4E7E" w:rsidR="00EA1344" w:rsidRDefault="00C6151D">
                    <w:r>
                      <w:t xml:space="preserve">I </w:t>
                    </w:r>
                    <w:r w:rsidR="00FE4C2C">
                      <w:t>had pursued my Engineering in the stream of</w:t>
                    </w:r>
                    <w:r w:rsidR="00E70FF3">
                      <w:t xml:space="preserve"> Electronics and Communication Engineering</w:t>
                    </w:r>
                    <w:r w:rsidR="006B18D1">
                      <w:t xml:space="preserve"> with CGPA of 7.33</w:t>
                    </w:r>
                    <w:r w:rsidR="00A0347C">
                      <w:t>.</w:t>
                    </w:r>
                  </w:p>
                </w:sdtContent>
              </w:sdt>
            </w:sdtContent>
          </w:sdt>
        </w:tc>
      </w:tr>
      <w:tr w:rsidR="00EA1344" w14:paraId="4F3CEC17" w14:textId="77777777" w:rsidTr="0082548C">
        <w:trPr>
          <w:trHeight w:val="833"/>
        </w:trPr>
        <w:tc>
          <w:tcPr>
            <w:tcW w:w="1835" w:type="dxa"/>
          </w:tcPr>
          <w:p w14:paraId="243A5444" w14:textId="2BAD020E" w:rsidR="00EA1344" w:rsidRDefault="005152F2">
            <w:pPr>
              <w:pStyle w:val="Heading1"/>
            </w:pPr>
            <w:r>
              <w:t>languages known</w:t>
            </w:r>
          </w:p>
        </w:tc>
        <w:tc>
          <w:tcPr>
            <w:tcW w:w="487" w:type="dxa"/>
          </w:tcPr>
          <w:p w14:paraId="6CBF7C08" w14:textId="77777777" w:rsidR="00EA1344" w:rsidRDefault="00EA1344"/>
        </w:tc>
        <w:tc>
          <w:tcPr>
            <w:tcW w:w="8081" w:type="dxa"/>
          </w:tcPr>
          <w:p w14:paraId="1D9C670A" w14:textId="77E57337" w:rsidR="00BF498E" w:rsidRDefault="00BF498E" w:rsidP="00BF498E">
            <w:pPr>
              <w:pStyle w:val="ResumeText"/>
            </w:pPr>
            <w:r>
              <w:t>English</w:t>
            </w:r>
            <w:r w:rsidR="003408CF">
              <w:t xml:space="preserve"> (</w:t>
            </w:r>
            <w:r w:rsidR="00E3721E">
              <w:t>proficient in both writ</w:t>
            </w:r>
            <w:r w:rsidR="002672B8">
              <w:t>ing</w:t>
            </w:r>
            <w:r w:rsidR="00E3721E">
              <w:t xml:space="preserve"> and sp</w:t>
            </w:r>
            <w:r w:rsidR="002672B8">
              <w:t>eaking</w:t>
            </w:r>
            <w:r w:rsidR="00E3721E">
              <w:t>)</w:t>
            </w:r>
          </w:p>
          <w:p w14:paraId="09063C1D" w14:textId="489C7D6A" w:rsidR="00B42A57" w:rsidRDefault="00B42A57" w:rsidP="00BF498E">
            <w:pPr>
              <w:pStyle w:val="ResumeText"/>
            </w:pPr>
            <w:r>
              <w:t>Tamil</w:t>
            </w:r>
            <w:r w:rsidR="00E3721E">
              <w:t xml:space="preserve"> (proficient in both writing and speaking</w:t>
            </w:r>
            <w:r w:rsidR="002672B8">
              <w:t>)</w:t>
            </w:r>
          </w:p>
        </w:tc>
      </w:tr>
      <w:tr w:rsidR="00EA1344" w14:paraId="52DB0A23" w14:textId="77777777" w:rsidTr="0082548C">
        <w:trPr>
          <w:trHeight w:val="721"/>
        </w:trPr>
        <w:tc>
          <w:tcPr>
            <w:tcW w:w="1835" w:type="dxa"/>
          </w:tcPr>
          <w:p w14:paraId="6F3A1A1A" w14:textId="1E1BFE01" w:rsidR="00EA1344" w:rsidRDefault="006F4273">
            <w:pPr>
              <w:pStyle w:val="Heading1"/>
            </w:pPr>
            <w:r>
              <w:t>social-media</w:t>
            </w:r>
          </w:p>
        </w:tc>
        <w:tc>
          <w:tcPr>
            <w:tcW w:w="487" w:type="dxa"/>
          </w:tcPr>
          <w:p w14:paraId="230838EE" w14:textId="77777777" w:rsidR="00EA1344" w:rsidRDefault="00EA1344"/>
        </w:tc>
        <w:tc>
          <w:tcPr>
            <w:tcW w:w="8081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20F4FD60F9444A6CAD468EC557B52720"/>
                  </w:placeholder>
                  <w15:color w:val="C0C0C0"/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04F4703B" w14:textId="20EA32CA" w:rsidR="00A55485" w:rsidRDefault="006F4273" w:rsidP="00A55485">
                    <w:pPr>
                      <w:pStyle w:val="Heading2"/>
                    </w:pPr>
                    <w:r>
                      <w:t>github</w:t>
                    </w:r>
                    <w:r w:rsidR="00A55485">
                      <w:t xml:space="preserve"> :    Github.com/bearcin46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627659087"/>
                  <w:placeholder>
                    <w:docPart w:val="76F45CC1771F45D9BDC4432BA118103E"/>
                  </w:placeholder>
                  <w15:color w:val="C0C0C0"/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35B0989A" w14:textId="0B2C0131" w:rsidR="00EA1344" w:rsidRDefault="00A55485" w:rsidP="00A55485">
                    <w:pPr>
                      <w:pStyle w:val="Heading2"/>
                    </w:pPr>
                    <w:r>
                      <w:t xml:space="preserve">Linkedin:  </w:t>
                    </w:r>
                    <w:r w:rsidR="00FC4038">
                      <w:t>linkedin</w:t>
                    </w:r>
                    <w:r>
                      <w:t>.com/in/bearcin-sweety</w:t>
                    </w:r>
                  </w:p>
                </w:sdtContent>
              </w:sdt>
            </w:sdtContent>
          </w:sdt>
        </w:tc>
      </w:tr>
      <w:tr w:rsidR="00181ACE" w14:paraId="25EEFA55" w14:textId="77777777" w:rsidTr="0082548C">
        <w:trPr>
          <w:trHeight w:val="733"/>
        </w:trPr>
        <w:tc>
          <w:tcPr>
            <w:tcW w:w="1835" w:type="dxa"/>
          </w:tcPr>
          <w:p w14:paraId="4D3EE22A" w14:textId="6E359A08" w:rsidR="00181ACE" w:rsidRDefault="00A55485" w:rsidP="001A0A4A">
            <w:pPr>
              <w:pStyle w:val="Heading1"/>
            </w:pPr>
            <w:r>
              <w:t xml:space="preserve">Tech </w:t>
            </w:r>
            <w:r w:rsidR="00181ACE">
              <w:t>Skills</w:t>
            </w:r>
          </w:p>
        </w:tc>
        <w:tc>
          <w:tcPr>
            <w:tcW w:w="487" w:type="dxa"/>
          </w:tcPr>
          <w:p w14:paraId="00773403" w14:textId="77777777" w:rsidR="00181ACE" w:rsidRDefault="00181ACE" w:rsidP="001A0A4A"/>
        </w:tc>
        <w:tc>
          <w:tcPr>
            <w:tcW w:w="8081" w:type="dxa"/>
          </w:tcPr>
          <w:p w14:paraId="781306E4" w14:textId="0BF7FE55" w:rsidR="00181ACE" w:rsidRDefault="00181ACE" w:rsidP="001A0A4A">
            <w:pPr>
              <w:pStyle w:val="ResumeText"/>
              <w:numPr>
                <w:ilvl w:val="0"/>
                <w:numId w:val="3"/>
              </w:numPr>
            </w:pPr>
            <w:r>
              <w:t>HTML, CSS, JAVASCRIPT.</w:t>
            </w:r>
          </w:p>
          <w:p w14:paraId="0CFC54B0" w14:textId="4716A112" w:rsidR="00181ACE" w:rsidRDefault="0055261F" w:rsidP="001A0A4A">
            <w:pPr>
              <w:pStyle w:val="ResumeText"/>
              <w:numPr>
                <w:ilvl w:val="0"/>
                <w:numId w:val="3"/>
              </w:numPr>
            </w:pPr>
            <w:r>
              <w:t>Basics of</w:t>
            </w:r>
            <w:r w:rsidR="00181ACE">
              <w:t xml:space="preserve"> UI and UX designing.</w:t>
            </w:r>
          </w:p>
          <w:p w14:paraId="4749ACB1" w14:textId="271E26E5" w:rsidR="00181ACE" w:rsidRDefault="0055261F" w:rsidP="001A0A4A">
            <w:pPr>
              <w:pStyle w:val="ResumeText"/>
              <w:numPr>
                <w:ilvl w:val="0"/>
                <w:numId w:val="3"/>
              </w:numPr>
            </w:pPr>
            <w:r>
              <w:lastRenderedPageBreak/>
              <w:t>Bootstrap.</w:t>
            </w:r>
          </w:p>
          <w:p w14:paraId="7072EA73" w14:textId="4DF7C204" w:rsidR="00181ACE" w:rsidRDefault="0055261F" w:rsidP="001A0A4A">
            <w:pPr>
              <w:pStyle w:val="ResumeText"/>
              <w:numPr>
                <w:ilvl w:val="0"/>
                <w:numId w:val="3"/>
              </w:numPr>
            </w:pPr>
            <w:r>
              <w:t>Basics of Jquery and React Js</w:t>
            </w:r>
            <w:r w:rsidR="00CA07E1">
              <w:t>.</w:t>
            </w:r>
          </w:p>
          <w:p w14:paraId="4FA87294" w14:textId="1142A32E" w:rsidR="00CA07E1" w:rsidRDefault="00CA07E1" w:rsidP="001A0A4A">
            <w:pPr>
              <w:pStyle w:val="ResumeText"/>
              <w:numPr>
                <w:ilvl w:val="0"/>
                <w:numId w:val="3"/>
              </w:numPr>
            </w:pPr>
            <w:r>
              <w:t>Git.</w:t>
            </w:r>
          </w:p>
          <w:p w14:paraId="771B9443" w14:textId="722BB16D" w:rsidR="00CA07E1" w:rsidRDefault="00CA07E1" w:rsidP="001A0A4A">
            <w:pPr>
              <w:pStyle w:val="ResumeText"/>
              <w:numPr>
                <w:ilvl w:val="0"/>
                <w:numId w:val="3"/>
              </w:numPr>
            </w:pPr>
            <w:r>
              <w:t>Github.</w:t>
            </w:r>
          </w:p>
          <w:p w14:paraId="03992A0E" w14:textId="4EAFEBD9" w:rsidR="00181ACE" w:rsidRDefault="0055261F" w:rsidP="001A0A4A">
            <w:pPr>
              <w:pStyle w:val="ResumeText"/>
              <w:numPr>
                <w:ilvl w:val="0"/>
                <w:numId w:val="3"/>
              </w:numPr>
            </w:pPr>
            <w:r>
              <w:t>Softwares like VSCode, Figma</w:t>
            </w:r>
            <w:r w:rsidR="00CA07E1">
              <w:t>.</w:t>
            </w:r>
          </w:p>
        </w:tc>
      </w:tr>
      <w:tr w:rsidR="00181ACE" w14:paraId="7FA8CE83" w14:textId="77777777" w:rsidTr="0082548C">
        <w:trPr>
          <w:trHeight w:val="149"/>
        </w:trPr>
        <w:tc>
          <w:tcPr>
            <w:tcW w:w="1835" w:type="dxa"/>
          </w:tcPr>
          <w:p w14:paraId="5C065EE7" w14:textId="25CD01D3" w:rsidR="00181ACE" w:rsidRDefault="0055261F" w:rsidP="001A0A4A">
            <w:pPr>
              <w:pStyle w:val="Heading1"/>
            </w:pPr>
            <w:r>
              <w:lastRenderedPageBreak/>
              <w:t>other</w:t>
            </w:r>
            <w:r w:rsidR="00181ACE">
              <w:t>-projects</w:t>
            </w:r>
          </w:p>
        </w:tc>
        <w:tc>
          <w:tcPr>
            <w:tcW w:w="487" w:type="dxa"/>
          </w:tcPr>
          <w:p w14:paraId="7B739D74" w14:textId="77777777" w:rsidR="00181ACE" w:rsidRDefault="00181ACE" w:rsidP="001A0A4A"/>
        </w:tc>
        <w:tc>
          <w:tcPr>
            <w:tcW w:w="8081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206772388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10363704"/>
                  <w:placeholder>
                    <w:docPart w:val="6CA34617A74D492985C6DD8A6057370B"/>
                  </w:placeholder>
                  <w15:color w:val="C0C0C0"/>
                  <w15:repeatingSectionItem/>
                </w:sdtPr>
                <w:sdtContent>
                  <w:p w14:paraId="1D6C6DAB" w14:textId="0EA81C77" w:rsidR="00181ACE" w:rsidRDefault="0055261F" w:rsidP="001A0A4A">
                    <w:pPr>
                      <w:pStyle w:val="Heading2"/>
                    </w:pPr>
                    <w:r>
                      <w:t xml:space="preserve">Groceries list </w:t>
                    </w:r>
                  </w:p>
                  <w:p w14:paraId="63B7FCC8" w14:textId="4B98D4CA" w:rsidR="00181ACE" w:rsidRDefault="00181ACE" w:rsidP="001A0A4A">
                    <w:pPr>
                      <w:pStyle w:val="ResumeText"/>
                    </w:pPr>
                    <w:r>
                      <w:t xml:space="preserve">(Using </w:t>
                    </w:r>
                    <w:r w:rsidR="0055261F">
                      <w:t>REACTJS</w:t>
                    </w:r>
                    <w:r>
                      <w:t>)</w:t>
                    </w:r>
                  </w:p>
                  <w:p w14:paraId="24695F52" w14:textId="447AC37F" w:rsidR="00181ACE" w:rsidRDefault="0055261F" w:rsidP="001A0A4A">
                    <w:r>
                      <w:t xml:space="preserve">It was made using basic concepts of ReactJs . It </w:t>
                    </w:r>
                    <w:r w:rsidR="00737E7D">
                      <w:t>includes</w:t>
                    </w:r>
                    <w:r>
                      <w:t xml:space="preserve"> adding items to list, deleting, searching items in list</w:t>
                    </w:r>
                    <w:r w:rsidR="00CA07E1"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53942881"/>
                  <w:placeholder>
                    <w:docPart w:val="6CA34617A74D492985C6DD8A6057370B"/>
                  </w:placeholder>
                  <w15:color w:val="C0C0C0"/>
                  <w15:repeatingSectionItem/>
                </w:sdtPr>
                <w:sdtContent>
                  <w:p w14:paraId="797A9E62" w14:textId="6A560CED" w:rsidR="00181ACE" w:rsidRDefault="0055261F" w:rsidP="001A0A4A">
                    <w:pPr>
                      <w:pStyle w:val="Heading2"/>
                    </w:pPr>
                    <w:r>
                      <w:t>Sample portfolio Website</w:t>
                    </w:r>
                  </w:p>
                  <w:p w14:paraId="701B0E62" w14:textId="45F3C928" w:rsidR="00181ACE" w:rsidRDefault="0055261F" w:rsidP="001A0A4A">
                    <w:pPr>
                      <w:pStyle w:val="ResumeText"/>
                    </w:pPr>
                    <w:r>
                      <w:t>(Using HTML, CSS and JAVASCRIPT)</w:t>
                    </w:r>
                  </w:p>
                  <w:p w14:paraId="5903BE4F" w14:textId="417F63ED" w:rsidR="00181ACE" w:rsidRDefault="0055261F" w:rsidP="001A0A4A">
                    <w:r>
                      <w:t>It display</w:t>
                    </w:r>
                    <w:r w:rsidR="0082548C">
                      <w:t xml:space="preserve"> the</w:t>
                    </w:r>
                    <w:r>
                      <w:t xml:space="preserve">  basic details of a person with skills , works and </w:t>
                    </w:r>
                    <w:r w:rsidR="00737E7D">
                      <w:t>contact information.</w:t>
                    </w:r>
                  </w:p>
                </w:sdtContent>
              </w:sdt>
            </w:sdtContent>
          </w:sdt>
        </w:tc>
      </w:tr>
      <w:tr w:rsidR="00181ACE" w14:paraId="123417C8" w14:textId="77777777" w:rsidTr="0082548C">
        <w:trPr>
          <w:trHeight w:val="149"/>
        </w:trPr>
        <w:tc>
          <w:tcPr>
            <w:tcW w:w="1835" w:type="dxa"/>
          </w:tcPr>
          <w:p w14:paraId="6C80DBE2" w14:textId="14CA6B6A" w:rsidR="00181ACE" w:rsidRDefault="0082548C" w:rsidP="001A0A4A">
            <w:pPr>
              <w:pStyle w:val="Heading1"/>
            </w:pPr>
            <w:r>
              <w:t>Awards and acheivements</w:t>
            </w:r>
          </w:p>
        </w:tc>
        <w:tc>
          <w:tcPr>
            <w:tcW w:w="487" w:type="dxa"/>
          </w:tcPr>
          <w:p w14:paraId="268069EF" w14:textId="77777777" w:rsidR="00181ACE" w:rsidRDefault="00181ACE" w:rsidP="001A0A4A"/>
        </w:tc>
        <w:tc>
          <w:tcPr>
            <w:tcW w:w="8081" w:type="dxa"/>
          </w:tcPr>
          <w:p w14:paraId="065B46B1" w14:textId="77777777" w:rsidR="00181ACE" w:rsidRDefault="0082548C" w:rsidP="0082548C">
            <w:pPr>
              <w:pStyle w:val="ResumeText"/>
              <w:numPr>
                <w:ilvl w:val="0"/>
                <w:numId w:val="5"/>
              </w:numPr>
            </w:pPr>
            <w:r>
              <w:t>First prize in Essay writing in inter school and college.</w:t>
            </w:r>
          </w:p>
          <w:p w14:paraId="1AC10CCF" w14:textId="77777777" w:rsidR="0082548C" w:rsidRDefault="0082548C" w:rsidP="0082548C">
            <w:pPr>
              <w:pStyle w:val="ResumeText"/>
              <w:numPr>
                <w:ilvl w:val="0"/>
                <w:numId w:val="5"/>
              </w:numPr>
            </w:pPr>
            <w:r>
              <w:t>Third prize in district level competition.</w:t>
            </w:r>
          </w:p>
          <w:p w14:paraId="276CC0FB" w14:textId="015018D6" w:rsidR="0082548C" w:rsidRDefault="0082548C" w:rsidP="0082548C">
            <w:pPr>
              <w:pStyle w:val="ResumeText"/>
              <w:numPr>
                <w:ilvl w:val="0"/>
                <w:numId w:val="5"/>
              </w:numPr>
            </w:pPr>
            <w:r>
              <w:t>Third prize in inter college singing competition.</w:t>
            </w:r>
          </w:p>
        </w:tc>
      </w:tr>
      <w:tr w:rsidR="00181ACE" w14:paraId="0D9C5194" w14:textId="77777777" w:rsidTr="0082548C">
        <w:trPr>
          <w:trHeight w:val="833"/>
        </w:trPr>
        <w:tc>
          <w:tcPr>
            <w:tcW w:w="1835" w:type="dxa"/>
          </w:tcPr>
          <w:p w14:paraId="738108C7" w14:textId="77777777" w:rsidR="00181ACE" w:rsidRDefault="00181ACE" w:rsidP="001A0A4A">
            <w:pPr>
              <w:pStyle w:val="Heading1"/>
            </w:pPr>
            <w:r>
              <w:t>languages known</w:t>
            </w:r>
          </w:p>
        </w:tc>
        <w:tc>
          <w:tcPr>
            <w:tcW w:w="487" w:type="dxa"/>
          </w:tcPr>
          <w:p w14:paraId="383AB22E" w14:textId="77777777" w:rsidR="00181ACE" w:rsidRDefault="00181ACE" w:rsidP="001A0A4A"/>
        </w:tc>
        <w:tc>
          <w:tcPr>
            <w:tcW w:w="8081" w:type="dxa"/>
          </w:tcPr>
          <w:p w14:paraId="3ED25A2A" w14:textId="77777777" w:rsidR="00181ACE" w:rsidRDefault="00181ACE" w:rsidP="0082548C">
            <w:pPr>
              <w:pStyle w:val="ResumeText"/>
              <w:numPr>
                <w:ilvl w:val="0"/>
                <w:numId w:val="6"/>
              </w:numPr>
            </w:pPr>
            <w:r>
              <w:t>English (proficient in both writing and speaking)</w:t>
            </w:r>
          </w:p>
          <w:p w14:paraId="26D9D3BA" w14:textId="77777777" w:rsidR="00181ACE" w:rsidRDefault="00181ACE" w:rsidP="0082548C">
            <w:pPr>
              <w:pStyle w:val="ResumeText"/>
              <w:numPr>
                <w:ilvl w:val="0"/>
                <w:numId w:val="6"/>
              </w:numPr>
            </w:pPr>
            <w:r>
              <w:t>Tamil (proficient in both writing and speaking)</w:t>
            </w:r>
          </w:p>
        </w:tc>
      </w:tr>
    </w:tbl>
    <w:p w14:paraId="3820B16A" w14:textId="77777777" w:rsidR="00EA1344" w:rsidRDefault="00EA1344"/>
    <w:sectPr w:rsidR="00EA1344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77BC9" w14:textId="77777777" w:rsidR="00416041" w:rsidRDefault="00416041">
      <w:pPr>
        <w:spacing w:before="0" w:after="0" w:line="240" w:lineRule="auto"/>
      </w:pPr>
      <w:r>
        <w:separator/>
      </w:r>
    </w:p>
  </w:endnote>
  <w:endnote w:type="continuationSeparator" w:id="0">
    <w:p w14:paraId="4712DC1C" w14:textId="77777777" w:rsidR="00416041" w:rsidRDefault="004160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CFD4" w14:textId="77777777" w:rsidR="00EA1344" w:rsidRDefault="00FA077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43EB" w14:textId="77777777" w:rsidR="00416041" w:rsidRDefault="00416041">
      <w:pPr>
        <w:spacing w:before="0" w:after="0" w:line="240" w:lineRule="auto"/>
      </w:pPr>
      <w:r>
        <w:separator/>
      </w:r>
    </w:p>
  </w:footnote>
  <w:footnote w:type="continuationSeparator" w:id="0">
    <w:p w14:paraId="6035CA4E" w14:textId="77777777" w:rsidR="00416041" w:rsidRDefault="004160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09B0"/>
    <w:multiLevelType w:val="hybridMultilevel"/>
    <w:tmpl w:val="374EF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469E9"/>
    <w:multiLevelType w:val="hybridMultilevel"/>
    <w:tmpl w:val="979CB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C135E"/>
    <w:multiLevelType w:val="hybridMultilevel"/>
    <w:tmpl w:val="22A8F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E1236"/>
    <w:multiLevelType w:val="hybridMultilevel"/>
    <w:tmpl w:val="AD728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9343C"/>
    <w:multiLevelType w:val="hybridMultilevel"/>
    <w:tmpl w:val="5C9EA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05A7A"/>
    <w:multiLevelType w:val="hybridMultilevel"/>
    <w:tmpl w:val="9C724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552094">
    <w:abstractNumId w:val="1"/>
  </w:num>
  <w:num w:numId="2" w16cid:durableId="889615810">
    <w:abstractNumId w:val="3"/>
  </w:num>
  <w:num w:numId="3" w16cid:durableId="11732120">
    <w:abstractNumId w:val="5"/>
  </w:num>
  <w:num w:numId="4" w16cid:durableId="752505388">
    <w:abstractNumId w:val="0"/>
  </w:num>
  <w:num w:numId="5" w16cid:durableId="66151272">
    <w:abstractNumId w:val="4"/>
  </w:num>
  <w:num w:numId="6" w16cid:durableId="1222327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76"/>
    <w:rsid w:val="00071E23"/>
    <w:rsid w:val="00181ACE"/>
    <w:rsid w:val="002223B3"/>
    <w:rsid w:val="002509FC"/>
    <w:rsid w:val="002672B8"/>
    <w:rsid w:val="00271282"/>
    <w:rsid w:val="00310878"/>
    <w:rsid w:val="00332953"/>
    <w:rsid w:val="003408CF"/>
    <w:rsid w:val="003D6650"/>
    <w:rsid w:val="00405393"/>
    <w:rsid w:val="00416041"/>
    <w:rsid w:val="00473B78"/>
    <w:rsid w:val="004D09AC"/>
    <w:rsid w:val="005152F2"/>
    <w:rsid w:val="0055261F"/>
    <w:rsid w:val="005B639B"/>
    <w:rsid w:val="005C2F6F"/>
    <w:rsid w:val="00611F67"/>
    <w:rsid w:val="00640507"/>
    <w:rsid w:val="00681659"/>
    <w:rsid w:val="00692020"/>
    <w:rsid w:val="0069632F"/>
    <w:rsid w:val="006B18D1"/>
    <w:rsid w:val="006B252E"/>
    <w:rsid w:val="006F4273"/>
    <w:rsid w:val="00737E7D"/>
    <w:rsid w:val="007D446D"/>
    <w:rsid w:val="0082548C"/>
    <w:rsid w:val="008B61A3"/>
    <w:rsid w:val="008D6F71"/>
    <w:rsid w:val="0092628A"/>
    <w:rsid w:val="009B738E"/>
    <w:rsid w:val="00A0347C"/>
    <w:rsid w:val="00A4415A"/>
    <w:rsid w:val="00A55485"/>
    <w:rsid w:val="00B05C92"/>
    <w:rsid w:val="00B42A57"/>
    <w:rsid w:val="00BA2F69"/>
    <w:rsid w:val="00BF498E"/>
    <w:rsid w:val="00C56721"/>
    <w:rsid w:val="00C6151D"/>
    <w:rsid w:val="00C66339"/>
    <w:rsid w:val="00CA07E1"/>
    <w:rsid w:val="00D25184"/>
    <w:rsid w:val="00E00148"/>
    <w:rsid w:val="00E3721E"/>
    <w:rsid w:val="00E70FF3"/>
    <w:rsid w:val="00EA1344"/>
    <w:rsid w:val="00EC7C6A"/>
    <w:rsid w:val="00EE263C"/>
    <w:rsid w:val="00F07955"/>
    <w:rsid w:val="00FA0776"/>
    <w:rsid w:val="00FB0A3D"/>
    <w:rsid w:val="00FC4038"/>
    <w:rsid w:val="00FE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33915"/>
  <w15:chartTrackingRefBased/>
  <w15:docId w15:val="{D08314C9-274C-42D1-BAEB-A88F915B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825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DC19A6976241BEA14A9FBEA7940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196E2-9916-49B1-8CCE-6AB7F8762566}"/>
      </w:docPartPr>
      <w:docPartBody>
        <w:p w:rsidR="00072083" w:rsidRDefault="00000000">
          <w:pPr>
            <w:pStyle w:val="ECDC19A6976241BEA14A9FBEA794057D"/>
          </w:pPr>
          <w:r>
            <w:t>[City, ST ZIP Code]</w:t>
          </w:r>
        </w:p>
      </w:docPartBody>
    </w:docPart>
    <w:docPart>
      <w:docPartPr>
        <w:name w:val="EC381F2EEE574669B9709634F3E8A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DC270-2C6C-4379-AD62-0F693EE3C3A1}"/>
      </w:docPartPr>
      <w:docPartBody>
        <w:p w:rsidR="00072083" w:rsidRDefault="00000000">
          <w:pPr>
            <w:pStyle w:val="EC381F2EEE574669B9709634F3E8ABB7"/>
          </w:pPr>
          <w:r>
            <w:t>[Telephone]</w:t>
          </w:r>
        </w:p>
      </w:docPartBody>
    </w:docPart>
    <w:docPart>
      <w:docPartPr>
        <w:name w:val="DCAC33AE35694CEC8072B119EDFD4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53456-51C9-4787-9DB5-B48CD6E328C4}"/>
      </w:docPartPr>
      <w:docPartBody>
        <w:p w:rsidR="00072083" w:rsidRDefault="00000000">
          <w:pPr>
            <w:pStyle w:val="DCAC33AE35694CEC8072B119EDFD43EB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55881151A53A403B9143805637B15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8AF5C-581F-4D80-94A2-2C200BF04F78}"/>
      </w:docPartPr>
      <w:docPartBody>
        <w:p w:rsidR="00072083" w:rsidRDefault="00000000">
          <w:pPr>
            <w:pStyle w:val="55881151A53A403B9143805637B1579C"/>
          </w:pPr>
          <w:r>
            <w:t>[Your Name]</w:t>
          </w:r>
        </w:p>
      </w:docPartBody>
    </w:docPart>
    <w:docPart>
      <w:docPartPr>
        <w:name w:val="20F4FD60F9444A6CAD468EC557B52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1815B-CEE3-40AE-ABEF-B06749EFCAFE}"/>
      </w:docPartPr>
      <w:docPartBody>
        <w:p w:rsidR="00072083" w:rsidRDefault="00000000">
          <w:pPr>
            <w:pStyle w:val="20F4FD60F9444A6CAD468EC557B5272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CA34617A74D492985C6DD8A60573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E2E6F-E727-4F04-A619-4F467E37FC44}"/>
      </w:docPartPr>
      <w:docPartBody>
        <w:p w:rsidR="00D94769" w:rsidRDefault="002D0F92" w:rsidP="002D0F92">
          <w:pPr>
            <w:pStyle w:val="6CA34617A74D492985C6DD8A6057370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6F45CC1771F45D9BDC4432BA1181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110EE-5867-4A9B-8753-D143B012F97F}"/>
      </w:docPartPr>
      <w:docPartBody>
        <w:p w:rsidR="008F7685" w:rsidRDefault="00D94769" w:rsidP="00D94769">
          <w:pPr>
            <w:pStyle w:val="76F45CC1771F45D9BDC4432BA118103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83"/>
    <w:rsid w:val="00072083"/>
    <w:rsid w:val="002D0F92"/>
    <w:rsid w:val="00317ED1"/>
    <w:rsid w:val="00495912"/>
    <w:rsid w:val="008F7685"/>
    <w:rsid w:val="00925882"/>
    <w:rsid w:val="00D94769"/>
    <w:rsid w:val="00F7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DC19A6976241BEA14A9FBEA794057D">
    <w:name w:val="ECDC19A6976241BEA14A9FBEA794057D"/>
  </w:style>
  <w:style w:type="paragraph" w:customStyle="1" w:styleId="EC381F2EEE574669B9709634F3E8ABB7">
    <w:name w:val="EC381F2EEE574669B9709634F3E8ABB7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DCAC33AE35694CEC8072B119EDFD43EB">
    <w:name w:val="DCAC33AE35694CEC8072B119EDFD43EB"/>
  </w:style>
  <w:style w:type="paragraph" w:customStyle="1" w:styleId="55881151A53A403B9143805637B1579C">
    <w:name w:val="55881151A53A403B9143805637B1579C"/>
  </w:style>
  <w:style w:type="character" w:styleId="PlaceholderText">
    <w:name w:val="Placeholder Text"/>
    <w:basedOn w:val="DefaultParagraphFont"/>
    <w:uiPriority w:val="99"/>
    <w:semiHidden/>
    <w:rsid w:val="00D94769"/>
    <w:rPr>
      <w:color w:val="808080"/>
    </w:rPr>
  </w:style>
  <w:style w:type="paragraph" w:customStyle="1" w:styleId="20F4FD60F9444A6CAD468EC557B52720">
    <w:name w:val="20F4FD60F9444A6CAD468EC557B52720"/>
  </w:style>
  <w:style w:type="paragraph" w:customStyle="1" w:styleId="6CA34617A74D492985C6DD8A6057370B">
    <w:name w:val="6CA34617A74D492985C6DD8A6057370B"/>
    <w:rsid w:val="002D0F92"/>
  </w:style>
  <w:style w:type="paragraph" w:customStyle="1" w:styleId="76F45CC1771F45D9BDC4432BA118103E">
    <w:name w:val="76F45CC1771F45D9BDC4432BA118103E"/>
    <w:rsid w:val="00D94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0166050498</CompanyPhone>
  <CompanyFax/>
  <CompanyEmail>imsweety33@gmail.com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15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Bearcin Sweety. a</dc:creator>
  <cp:keywords/>
  <cp:lastModifiedBy>Bearcin Sweety</cp:lastModifiedBy>
  <cp:revision>2</cp:revision>
  <dcterms:created xsi:type="dcterms:W3CDTF">2023-07-27T07:54:00Z</dcterms:created>
  <dcterms:modified xsi:type="dcterms:W3CDTF">2023-07-27T07:54:00Z</dcterms:modified>
  <cp:category>Taman perai utama -13600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_DocHome">
    <vt:i4>628963028</vt:i4>
  </property>
</Properties>
</file>